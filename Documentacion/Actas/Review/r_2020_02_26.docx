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91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134"/>
        <w:gridCol w:w="199"/>
        <w:gridCol w:w="980"/>
        <w:gridCol w:w="97"/>
        <w:gridCol w:w="1559"/>
        <w:gridCol w:w="388"/>
        <w:gridCol w:w="1831"/>
        <w:gridCol w:w="971"/>
        <w:gridCol w:w="354"/>
        <w:gridCol w:w="1056"/>
        <w:gridCol w:w="188"/>
        <w:gridCol w:w="1134"/>
      </w:tblGrid>
      <w:tr w:rsidR="00106B71" w:rsidRPr="00FC2262" w14:paraId="6BA9ECF5" w14:textId="77777777" w:rsidTr="00106B71">
        <w:trPr>
          <w:gridAfter w:val="1"/>
          <w:wAfter w:w="1134" w:type="dxa"/>
          <w:trHeight w:val="576"/>
          <w:jc w:val="center"/>
        </w:trPr>
        <w:tc>
          <w:tcPr>
            <w:tcW w:w="8757" w:type="dxa"/>
            <w:gridSpan w:val="11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D28A761" w14:textId="45B413B7" w:rsidR="00106B71" w:rsidRPr="002D7965" w:rsidRDefault="00106B71">
            <w:pPr>
              <w:pStyle w:val="Ttulo1"/>
              <w:rPr>
                <w:lang w:val="es-ES"/>
              </w:rPr>
            </w:pPr>
            <w:r>
              <w:rPr>
                <w:lang w:val="es-ES"/>
              </w:rPr>
              <w:t>Reunión de Review</w:t>
            </w:r>
          </w:p>
        </w:tc>
      </w:tr>
      <w:tr w:rsidR="00106B71" w:rsidRPr="00FC2262" w14:paraId="7F7092C3" w14:textId="77777777" w:rsidTr="00106B71">
        <w:trPr>
          <w:trHeight w:val="274"/>
          <w:jc w:val="center"/>
        </w:trPr>
        <w:tc>
          <w:tcPr>
            <w:tcW w:w="2313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0F46019" w14:textId="77777777" w:rsidR="00106B71" w:rsidRPr="002D7965" w:rsidRDefault="00106B71">
            <w:pPr>
              <w:pStyle w:val="Ttulo3"/>
              <w:rPr>
                <w:lang w:val="es-ES"/>
              </w:rPr>
            </w:pPr>
            <w:r w:rsidRPr="002D7965">
              <w:rPr>
                <w:lang w:val="es-ES"/>
              </w:rPr>
              <w:t>Actas</w:t>
            </w:r>
          </w:p>
        </w:tc>
        <w:tc>
          <w:tcPr>
            <w:tcW w:w="2044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A178AE7" w14:textId="7232E4BF" w:rsidR="00106B71" w:rsidRPr="002D7965" w:rsidRDefault="00106B71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  <w:r w:rsidR="00632968">
              <w:rPr>
                <w:b/>
                <w:lang w:val="es-ES"/>
              </w:rPr>
              <w:t>6</w:t>
            </w:r>
            <w:r>
              <w:rPr>
                <w:b/>
                <w:lang w:val="es-ES"/>
              </w:rPr>
              <w:t>/02/2020</w:t>
            </w:r>
          </w:p>
        </w:tc>
        <w:tc>
          <w:tcPr>
            <w:tcW w:w="1831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438A872" w14:textId="78A85E21" w:rsidR="00106B71" w:rsidRPr="002D7965" w:rsidRDefault="00106B71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r>
              <w:rPr>
                <w:b/>
                <w:lang w:val="es-ES"/>
              </w:rPr>
              <w:t>hora 15:00</w:t>
            </w:r>
          </w:p>
        </w:tc>
        <w:tc>
          <w:tcPr>
            <w:tcW w:w="971" w:type="dxa"/>
          </w:tcPr>
          <w:p w14:paraId="3FCD61D1" w14:textId="77777777" w:rsidR="00106B71" w:rsidRPr="002D7965" w:rsidRDefault="00106B71">
            <w:pPr>
              <w:pStyle w:val="Ttulo5"/>
              <w:rPr>
                <w:b/>
                <w:lang w:val="es-ES"/>
              </w:rPr>
            </w:pPr>
          </w:p>
        </w:tc>
        <w:tc>
          <w:tcPr>
            <w:tcW w:w="2732" w:type="dxa"/>
            <w:gridSpan w:val="4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CA2DFCD" w14:textId="4B24047F" w:rsidR="00106B71" w:rsidRPr="002D7965" w:rsidRDefault="00106B71">
            <w:pPr>
              <w:pStyle w:val="Ttulo5"/>
              <w:rPr>
                <w:b/>
                <w:lang w:val="es-ES"/>
              </w:rPr>
            </w:pPr>
          </w:p>
        </w:tc>
      </w:tr>
      <w:tr w:rsidR="00106B71" w:rsidRPr="00FC2262" w14:paraId="54CBC867" w14:textId="77777777" w:rsidTr="00106B71">
        <w:trPr>
          <w:trHeight w:val="229"/>
          <w:jc w:val="center"/>
        </w:trPr>
        <w:tc>
          <w:tcPr>
            <w:tcW w:w="1134" w:type="dxa"/>
          </w:tcPr>
          <w:p w14:paraId="1D81FAE4" w14:textId="77777777" w:rsidR="00106B71" w:rsidRPr="002D7965" w:rsidRDefault="00106B71">
            <w:pPr>
              <w:rPr>
                <w:lang w:val="es-ES"/>
              </w:rPr>
            </w:pPr>
          </w:p>
        </w:tc>
        <w:tc>
          <w:tcPr>
            <w:tcW w:w="8757" w:type="dxa"/>
            <w:gridSpan w:val="11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CBB3422" w14:textId="452E550F" w:rsidR="00106B71" w:rsidRPr="002D7965" w:rsidRDefault="00106B71">
            <w:pPr>
              <w:rPr>
                <w:lang w:val="es-ES"/>
              </w:rPr>
            </w:pPr>
          </w:p>
        </w:tc>
      </w:tr>
      <w:tr w:rsidR="00106B71" w:rsidRPr="00106B71" w14:paraId="35080D40" w14:textId="77777777" w:rsidTr="00106B71">
        <w:trPr>
          <w:trHeight w:val="360"/>
          <w:jc w:val="center"/>
        </w:trPr>
        <w:tc>
          <w:tcPr>
            <w:tcW w:w="2410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8D3FF45" w14:textId="77777777" w:rsidR="00106B71" w:rsidRPr="002D7965" w:rsidRDefault="00106B71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Reunión convocada por</w:t>
            </w:r>
          </w:p>
        </w:tc>
        <w:tc>
          <w:tcPr>
            <w:tcW w:w="748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7F4CA76" w14:textId="1E82B986" w:rsidR="00106B71" w:rsidRPr="002D7965" w:rsidRDefault="00106B71">
            <w:pPr>
              <w:rPr>
                <w:lang w:val="es-ES"/>
              </w:rPr>
            </w:pPr>
            <w:r>
              <w:rPr>
                <w:lang w:val="es-ES"/>
              </w:rPr>
              <w:t>Álvaro de la Flor Bonilla</w:t>
            </w:r>
          </w:p>
        </w:tc>
      </w:tr>
      <w:tr w:rsidR="00106B71" w:rsidRPr="00FC2262" w14:paraId="6E4DA69C" w14:textId="77777777" w:rsidTr="00106B71">
        <w:trPr>
          <w:trHeight w:val="360"/>
          <w:jc w:val="center"/>
        </w:trPr>
        <w:tc>
          <w:tcPr>
            <w:tcW w:w="241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0F117CF" w14:textId="77777777" w:rsidR="00106B71" w:rsidRPr="002D7965" w:rsidRDefault="00106B71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Tipo de reunión</w:t>
            </w:r>
          </w:p>
        </w:tc>
        <w:tc>
          <w:tcPr>
            <w:tcW w:w="7481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C2B2596" w14:textId="52A170AB" w:rsidR="00106B71" w:rsidRPr="002D7965" w:rsidRDefault="00106B71">
            <w:pPr>
              <w:rPr>
                <w:lang w:val="es-ES"/>
              </w:rPr>
            </w:pPr>
            <w:r>
              <w:rPr>
                <w:lang w:val="es-ES"/>
              </w:rPr>
              <w:t>Formal</w:t>
            </w:r>
          </w:p>
        </w:tc>
      </w:tr>
      <w:tr w:rsidR="00106B71" w:rsidRPr="00106B71" w14:paraId="18B30B21" w14:textId="77777777" w:rsidTr="00106B71">
        <w:trPr>
          <w:trHeight w:val="360"/>
          <w:jc w:val="center"/>
        </w:trPr>
        <w:tc>
          <w:tcPr>
            <w:tcW w:w="241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3FD9493" w14:textId="77777777" w:rsidR="00106B71" w:rsidRPr="002D7965" w:rsidRDefault="00106B71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Lugar</w:t>
            </w:r>
          </w:p>
        </w:tc>
        <w:tc>
          <w:tcPr>
            <w:tcW w:w="7481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239A671" w14:textId="4DFD1AC3" w:rsidR="00106B71" w:rsidRPr="002D7965" w:rsidRDefault="00106B71">
            <w:pPr>
              <w:rPr>
                <w:lang w:val="es-ES"/>
              </w:rPr>
            </w:pPr>
            <w:r>
              <w:rPr>
                <w:lang w:val="es-ES"/>
              </w:rPr>
              <w:t>Escuela Técnica Superior de Ingeniería Informática, despacho I0.71</w:t>
            </w:r>
          </w:p>
        </w:tc>
      </w:tr>
      <w:tr w:rsidR="00106B71" w:rsidRPr="00106B71" w14:paraId="43AD9E38" w14:textId="77777777" w:rsidTr="00106B71">
        <w:trPr>
          <w:trHeight w:val="360"/>
          <w:jc w:val="center"/>
        </w:trPr>
        <w:tc>
          <w:tcPr>
            <w:tcW w:w="241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7BEAECE" w14:textId="77777777" w:rsidR="00106B71" w:rsidRPr="002D7965" w:rsidRDefault="00106B71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Apuntador</w:t>
            </w:r>
          </w:p>
        </w:tc>
        <w:tc>
          <w:tcPr>
            <w:tcW w:w="7481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944E90E" w14:textId="3953F2DD" w:rsidR="00106B71" w:rsidRPr="002D7965" w:rsidRDefault="00106B71">
            <w:pPr>
              <w:rPr>
                <w:lang w:val="es-ES"/>
              </w:rPr>
            </w:pPr>
            <w:r>
              <w:rPr>
                <w:lang w:val="es-ES"/>
              </w:rPr>
              <w:t>Álvaro de la Flor Bonilla</w:t>
            </w:r>
          </w:p>
        </w:tc>
      </w:tr>
      <w:tr w:rsidR="00106B71" w:rsidRPr="00106B71" w14:paraId="30A3AC56" w14:textId="77777777" w:rsidTr="00106B71">
        <w:trPr>
          <w:trHeight w:val="360"/>
          <w:jc w:val="center"/>
        </w:trPr>
        <w:tc>
          <w:tcPr>
            <w:tcW w:w="241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69BA5E7" w14:textId="77777777" w:rsidR="00106B71" w:rsidRPr="002D7965" w:rsidRDefault="00106B71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Asistentes</w:t>
            </w:r>
          </w:p>
        </w:tc>
        <w:tc>
          <w:tcPr>
            <w:tcW w:w="7481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C388DC5" w14:textId="54BDF59D" w:rsidR="00106B71" w:rsidRPr="00BC34AE" w:rsidRDefault="00106B71">
            <w:pPr>
              <w:rPr>
                <w:lang w:val="es-ES"/>
              </w:rPr>
            </w:pPr>
            <w:r>
              <w:rPr>
                <w:lang w:val="es-ES"/>
              </w:rPr>
              <w:t>Álvaro de la Flor Bonilla, José Antonio Parejo Maestre</w:t>
            </w:r>
          </w:p>
        </w:tc>
      </w:tr>
      <w:tr w:rsidR="00106B71" w:rsidRPr="00106B71" w14:paraId="208E0573" w14:textId="77777777" w:rsidTr="00106B71">
        <w:trPr>
          <w:trHeight w:val="432"/>
          <w:jc w:val="center"/>
        </w:trPr>
        <w:tc>
          <w:tcPr>
            <w:tcW w:w="1134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2DA438E6" w14:textId="77777777" w:rsidR="00106B71" w:rsidRPr="002D7965" w:rsidRDefault="00106B71">
            <w:pPr>
              <w:rPr>
                <w:lang w:val="es-ES"/>
              </w:rPr>
            </w:pPr>
          </w:p>
        </w:tc>
        <w:tc>
          <w:tcPr>
            <w:tcW w:w="8757" w:type="dxa"/>
            <w:gridSpan w:val="11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173D0E" w14:textId="72046504" w:rsidR="00106B71" w:rsidRPr="002D7965" w:rsidRDefault="00106B71">
            <w:pPr>
              <w:rPr>
                <w:lang w:val="es-ES"/>
              </w:rPr>
            </w:pPr>
          </w:p>
        </w:tc>
      </w:tr>
      <w:tr w:rsidR="00106B71" w:rsidRPr="00106B71" w14:paraId="0C555BC3" w14:textId="77777777" w:rsidTr="00106B71">
        <w:trPr>
          <w:gridAfter w:val="1"/>
          <w:wAfter w:w="1134" w:type="dxa"/>
          <w:trHeight w:val="360"/>
          <w:jc w:val="center"/>
        </w:trPr>
        <w:tc>
          <w:tcPr>
            <w:tcW w:w="8757" w:type="dxa"/>
            <w:gridSpan w:val="11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373CB92" w14:textId="4BB5A411" w:rsidR="00106B71" w:rsidRPr="002D7965" w:rsidRDefault="00106B71">
            <w:pPr>
              <w:pStyle w:val="Ttulo2"/>
              <w:rPr>
                <w:lang w:val="es-ES"/>
              </w:rPr>
            </w:pPr>
            <w:bookmarkStart w:id="0" w:name="MinuteTopic"/>
            <w:r w:rsidRPr="002D7965">
              <w:rPr>
                <w:lang w:val="es-ES"/>
              </w:rPr>
              <w:t>Temas del orden del día</w:t>
            </w:r>
            <w:bookmarkEnd w:id="0"/>
          </w:p>
        </w:tc>
      </w:tr>
      <w:tr w:rsidR="00106B71" w:rsidRPr="00106B71" w14:paraId="7234240D" w14:textId="77777777" w:rsidTr="00106B71">
        <w:trPr>
          <w:trHeight w:val="360"/>
          <w:jc w:val="center"/>
        </w:trPr>
        <w:tc>
          <w:tcPr>
            <w:tcW w:w="2313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1ADF266" w14:textId="568E9B43" w:rsidR="00106B71" w:rsidRPr="00355568" w:rsidRDefault="00106B71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bookmarkStart w:id="1" w:name="MinuteItems"/>
            <w:bookmarkStart w:id="2" w:name="MinuteTopicSection"/>
            <w:bookmarkEnd w:id="1"/>
            <w:r>
              <w:rPr>
                <w:b/>
                <w:lang w:val="es-ES"/>
              </w:rPr>
              <w:t xml:space="preserve">      Minutos</w:t>
            </w:r>
          </w:p>
        </w:tc>
        <w:tc>
          <w:tcPr>
            <w:tcW w:w="3875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939137D" w14:textId="77777777" w:rsidR="00106B71" w:rsidRPr="002D7965" w:rsidRDefault="00106B71" w:rsidP="00160F0D">
            <w:pPr>
              <w:pStyle w:val="Ttulo4"/>
              <w:framePr w:hSpace="0" w:wrap="auto" w:vAnchor="margin" w:hAnchor="text" w:xAlign="left" w:yAlign="inline"/>
              <w:jc w:val="center"/>
              <w:rPr>
                <w:lang w:val="es-E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12" w:space="0" w:color="999999"/>
              <w:right w:val="nil"/>
            </w:tcBorders>
          </w:tcPr>
          <w:p w14:paraId="4A3017CF" w14:textId="77777777" w:rsidR="00106B71" w:rsidRDefault="00106B71">
            <w:pPr>
              <w:pStyle w:val="Ttulo5"/>
              <w:rPr>
                <w:b/>
                <w:lang w:val="es-ES"/>
              </w:rPr>
            </w:pPr>
          </w:p>
        </w:tc>
        <w:tc>
          <w:tcPr>
            <w:tcW w:w="2732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DAD737C" w14:textId="4C14849B" w:rsidR="00106B71" w:rsidRPr="00355568" w:rsidRDefault="00106B71">
            <w:pPr>
              <w:pStyle w:val="Ttulo5"/>
              <w:rPr>
                <w:b/>
                <w:lang w:val="es-ES"/>
              </w:rPr>
            </w:pPr>
            <w:r>
              <w:rPr>
                <w:b/>
                <w:lang w:val="es-ES"/>
              </w:rPr>
              <w:t>áLVARO DE LA FLOR bonilla</w:t>
            </w:r>
          </w:p>
        </w:tc>
      </w:tr>
      <w:tr w:rsidR="00106B71" w:rsidRPr="00355568" w14:paraId="587210C6" w14:textId="77777777" w:rsidTr="00106B71">
        <w:trPr>
          <w:trHeight w:val="360"/>
          <w:jc w:val="center"/>
        </w:trPr>
        <w:tc>
          <w:tcPr>
            <w:tcW w:w="1333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557F5EA" w14:textId="77777777" w:rsidR="00106B71" w:rsidRPr="002D7965" w:rsidRDefault="00106B71">
            <w:pPr>
              <w:pStyle w:val="Encabezadoenmaysculas"/>
              <w:rPr>
                <w:lang w:val="es-ES"/>
              </w:rPr>
            </w:pPr>
            <w:bookmarkStart w:id="3" w:name="MinuteDiscussion"/>
            <w:r w:rsidRPr="002D7965">
              <w:rPr>
                <w:lang w:val="es-ES"/>
              </w:rPr>
              <w:t>Discusión</w:t>
            </w:r>
            <w:bookmarkEnd w:id="3"/>
          </w:p>
        </w:tc>
        <w:tc>
          <w:tcPr>
            <w:tcW w:w="8558" w:type="dxa"/>
            <w:gridSpan w:val="10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820121" w14:textId="320E3073" w:rsidR="00106B71" w:rsidRPr="002D7965" w:rsidRDefault="00106B71">
            <w:pPr>
              <w:rPr>
                <w:lang w:val="es-ES"/>
              </w:rPr>
            </w:pPr>
          </w:p>
        </w:tc>
      </w:tr>
      <w:tr w:rsidR="00106B71" w:rsidRPr="00106B71" w14:paraId="637C586C" w14:textId="77777777" w:rsidTr="00106B71">
        <w:trPr>
          <w:trHeight w:val="758"/>
          <w:jc w:val="center"/>
        </w:trPr>
        <w:tc>
          <w:tcPr>
            <w:tcW w:w="9891" w:type="dxa"/>
            <w:gridSpan w:val="1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FA6834" w14:textId="001A8EBA" w:rsidR="00106B71" w:rsidRPr="00BB751B" w:rsidRDefault="00106B71" w:rsidP="00BB751B">
            <w:pPr>
              <w:rPr>
                <w:lang w:val="es-ES"/>
              </w:rPr>
            </w:pPr>
            <w:r>
              <w:rPr>
                <w:lang w:val="es-ES"/>
              </w:rPr>
              <w:t>Revisión del cumplimiento de las tareas establecidas en el Sprint 1.</w:t>
            </w:r>
          </w:p>
        </w:tc>
      </w:tr>
      <w:tr w:rsidR="00106B71" w:rsidRPr="00AD51A8" w14:paraId="60E58C4D" w14:textId="77777777" w:rsidTr="00106B71">
        <w:trPr>
          <w:trHeight w:val="360"/>
          <w:jc w:val="center"/>
        </w:trPr>
        <w:tc>
          <w:tcPr>
            <w:tcW w:w="1333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45916A7" w14:textId="77479461" w:rsidR="00106B71" w:rsidRPr="002D7965" w:rsidRDefault="00106B71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conclusión</w:t>
            </w:r>
          </w:p>
        </w:tc>
        <w:tc>
          <w:tcPr>
            <w:tcW w:w="8558" w:type="dxa"/>
            <w:gridSpan w:val="10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8C6E254" w14:textId="1D2007A2" w:rsidR="00106B71" w:rsidRPr="002D7965" w:rsidRDefault="00106B71">
            <w:pPr>
              <w:rPr>
                <w:lang w:val="es-ES"/>
              </w:rPr>
            </w:pPr>
          </w:p>
        </w:tc>
      </w:tr>
      <w:tr w:rsidR="00106B71" w:rsidRPr="00AD51A8" w14:paraId="153F1E7C" w14:textId="77777777" w:rsidTr="00106B71">
        <w:trPr>
          <w:trHeight w:val="1747"/>
          <w:jc w:val="center"/>
        </w:trPr>
        <w:tc>
          <w:tcPr>
            <w:tcW w:w="9891" w:type="dxa"/>
            <w:gridSpan w:val="1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144535E" w14:textId="3557EEAC" w:rsidR="00106B71" w:rsidRPr="002D7965" w:rsidRDefault="00106B71">
            <w:pPr>
              <w:rPr>
                <w:lang w:val="es-ES"/>
              </w:rPr>
            </w:pPr>
          </w:p>
        </w:tc>
      </w:tr>
      <w:tr w:rsidR="00106B71" w:rsidRPr="00FC2262" w14:paraId="0809FF27" w14:textId="77777777" w:rsidTr="00106B71">
        <w:trPr>
          <w:trHeight w:val="360"/>
          <w:jc w:val="center"/>
        </w:trPr>
        <w:tc>
          <w:tcPr>
            <w:tcW w:w="3969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1812CA7" w14:textId="07444B11" w:rsidR="00106B71" w:rsidRPr="002D7965" w:rsidRDefault="00106B71" w:rsidP="00106B71">
            <w:pPr>
              <w:pStyle w:val="Encabezadoenmaysculas"/>
              <w:jc w:val="center"/>
              <w:rPr>
                <w:lang w:val="es-ES"/>
              </w:rPr>
            </w:pPr>
            <w:r>
              <w:rPr>
                <w:lang w:val="es-ES"/>
              </w:rPr>
              <w:t>actividades</w:t>
            </w:r>
          </w:p>
        </w:tc>
        <w:tc>
          <w:tcPr>
            <w:tcW w:w="3544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 w14:paraId="17E7978C" w14:textId="77777777" w:rsidR="00106B71" w:rsidRDefault="00106B71" w:rsidP="00106B71">
            <w:pPr>
              <w:pStyle w:val="Encabezadoenmaysculas"/>
              <w:jc w:val="center"/>
              <w:rPr>
                <w:lang w:val="es-ES"/>
              </w:rPr>
            </w:pPr>
          </w:p>
        </w:tc>
        <w:tc>
          <w:tcPr>
            <w:tcW w:w="105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39ABF96" w14:textId="12FD3BB0" w:rsidR="00106B71" w:rsidRPr="002D7965" w:rsidRDefault="00106B71" w:rsidP="00106B71">
            <w:pPr>
              <w:pStyle w:val="Encabezadoenmaysculas"/>
              <w:jc w:val="center"/>
              <w:rPr>
                <w:lang w:val="es-ES"/>
              </w:rPr>
            </w:pPr>
            <w:r>
              <w:rPr>
                <w:lang w:val="es-ES"/>
              </w:rPr>
              <w:t>realizada</w:t>
            </w:r>
          </w:p>
        </w:tc>
        <w:tc>
          <w:tcPr>
            <w:tcW w:w="132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2B4AAD2" w14:textId="71FDAADE" w:rsidR="00106B71" w:rsidRPr="002D7965" w:rsidRDefault="00106B71" w:rsidP="00106B71">
            <w:pPr>
              <w:pStyle w:val="Encabezadoenmaysculas"/>
              <w:jc w:val="center"/>
              <w:rPr>
                <w:lang w:val="es-ES"/>
              </w:rPr>
            </w:pPr>
            <w:r>
              <w:rPr>
                <w:lang w:val="es-ES"/>
              </w:rPr>
              <w:t>no realizada</w:t>
            </w:r>
          </w:p>
        </w:tc>
      </w:tr>
      <w:tr w:rsidR="00106B71" w:rsidRPr="00355568" w14:paraId="2B5C8C53" w14:textId="77777777" w:rsidTr="00106B71">
        <w:trPr>
          <w:trHeight w:val="360"/>
          <w:jc w:val="center"/>
        </w:trPr>
        <w:tc>
          <w:tcPr>
            <w:tcW w:w="3969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28E2BE0" w14:textId="70DE65BE" w:rsidR="00106B71" w:rsidRPr="002D7965" w:rsidRDefault="00106B71">
            <w:pPr>
              <w:rPr>
                <w:lang w:val="es-ES"/>
              </w:rPr>
            </w:pPr>
            <w:r w:rsidRPr="00AD51A8">
              <w:rPr>
                <w:lang w:val="es-ES"/>
              </w:rPr>
              <w:t>Mockups de la aplicación</w:t>
            </w:r>
          </w:p>
        </w:tc>
        <w:tc>
          <w:tcPr>
            <w:tcW w:w="35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E88D944" w14:textId="77777777" w:rsidR="00106B71" w:rsidRPr="002D7965" w:rsidRDefault="00106B71" w:rsidP="00106B71">
            <w:pPr>
              <w:jc w:val="center"/>
              <w:rPr>
                <w:lang w:val="es-ES"/>
              </w:rPr>
            </w:pPr>
          </w:p>
        </w:tc>
        <w:tc>
          <w:tcPr>
            <w:tcW w:w="10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335E666" w14:textId="2AAD89B6" w:rsidR="00106B71" w:rsidRPr="002D7965" w:rsidRDefault="00106B71" w:rsidP="00106B71">
            <w:pPr>
              <w:jc w:val="center"/>
              <w:rPr>
                <w:lang w:val="es-ES"/>
              </w:rPr>
            </w:pPr>
          </w:p>
        </w:tc>
        <w:tc>
          <w:tcPr>
            <w:tcW w:w="132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D4AF78" w14:textId="36BE91BA" w:rsidR="00106B71" w:rsidRPr="002D7965" w:rsidRDefault="00106B71" w:rsidP="00106B71">
            <w:pPr>
              <w:jc w:val="center"/>
              <w:rPr>
                <w:lang w:val="es-ES"/>
              </w:rPr>
            </w:pPr>
          </w:p>
        </w:tc>
      </w:tr>
      <w:tr w:rsidR="00106B71" w:rsidRPr="00106B71" w14:paraId="7CBD88E9" w14:textId="77777777" w:rsidTr="00106B71">
        <w:trPr>
          <w:trHeight w:val="360"/>
          <w:jc w:val="center"/>
        </w:trPr>
        <w:tc>
          <w:tcPr>
            <w:tcW w:w="3969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1FC190" w14:textId="3C0722A6" w:rsidR="00106B71" w:rsidRDefault="00106B71">
            <w:pPr>
              <w:rPr>
                <w:lang w:val="es-ES"/>
              </w:rPr>
            </w:pPr>
            <w:r w:rsidRPr="00AD51A8">
              <w:rPr>
                <w:lang w:val="es-ES"/>
              </w:rPr>
              <w:t>App con menú e interfaz básica</w:t>
            </w:r>
          </w:p>
        </w:tc>
        <w:tc>
          <w:tcPr>
            <w:tcW w:w="35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93BAB4C" w14:textId="77777777" w:rsidR="00106B71" w:rsidRDefault="00106B71" w:rsidP="00106B71">
            <w:pPr>
              <w:jc w:val="center"/>
              <w:rPr>
                <w:lang w:val="es-ES"/>
              </w:rPr>
            </w:pPr>
          </w:p>
        </w:tc>
        <w:tc>
          <w:tcPr>
            <w:tcW w:w="10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05194F8" w14:textId="4303F0DA" w:rsidR="00106B71" w:rsidRDefault="00106B71" w:rsidP="00106B71">
            <w:pPr>
              <w:jc w:val="center"/>
              <w:rPr>
                <w:lang w:val="es-ES"/>
              </w:rPr>
            </w:pPr>
          </w:p>
        </w:tc>
        <w:tc>
          <w:tcPr>
            <w:tcW w:w="132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8320FD8" w14:textId="77777777" w:rsidR="00106B71" w:rsidRDefault="00106B71" w:rsidP="00106B71">
            <w:pPr>
              <w:jc w:val="center"/>
              <w:rPr>
                <w:lang w:val="es-ES"/>
              </w:rPr>
            </w:pPr>
          </w:p>
          <w:p w14:paraId="44CCB80C" w14:textId="4968E550" w:rsidR="00106B71" w:rsidRDefault="00106B71" w:rsidP="00106B71">
            <w:pPr>
              <w:jc w:val="center"/>
              <w:rPr>
                <w:lang w:val="es-ES"/>
              </w:rPr>
            </w:pPr>
          </w:p>
        </w:tc>
      </w:tr>
      <w:tr w:rsidR="00106B71" w:rsidRPr="00106B71" w14:paraId="16231CF3" w14:textId="77777777" w:rsidTr="00106B71">
        <w:trPr>
          <w:trHeight w:val="360"/>
          <w:jc w:val="center"/>
        </w:trPr>
        <w:tc>
          <w:tcPr>
            <w:tcW w:w="3969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647A5FF" w14:textId="020A97EA" w:rsidR="00106B71" w:rsidRPr="00AD51A8" w:rsidRDefault="00106B71">
            <w:pPr>
              <w:rPr>
                <w:lang w:val="es-ES"/>
              </w:rPr>
            </w:pPr>
            <w:r w:rsidRPr="00AD51A8">
              <w:rPr>
                <w:lang w:val="es-ES"/>
              </w:rPr>
              <w:t>Configurar repositorio y proyecto base (GitHub)</w:t>
            </w:r>
          </w:p>
        </w:tc>
        <w:tc>
          <w:tcPr>
            <w:tcW w:w="35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9529027" w14:textId="77777777" w:rsidR="00106B71" w:rsidRDefault="00106B71" w:rsidP="00106B71">
            <w:pPr>
              <w:jc w:val="center"/>
              <w:rPr>
                <w:lang w:val="es-ES"/>
              </w:rPr>
            </w:pPr>
          </w:p>
        </w:tc>
        <w:tc>
          <w:tcPr>
            <w:tcW w:w="10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5B821B3" w14:textId="51273CC1" w:rsidR="00106B71" w:rsidRDefault="00106B71" w:rsidP="00106B71">
            <w:pPr>
              <w:jc w:val="center"/>
              <w:rPr>
                <w:lang w:val="es-ES"/>
              </w:rPr>
            </w:pPr>
          </w:p>
        </w:tc>
        <w:tc>
          <w:tcPr>
            <w:tcW w:w="132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3F19662" w14:textId="77777777" w:rsidR="00106B71" w:rsidRDefault="00106B71" w:rsidP="00106B71">
            <w:pPr>
              <w:jc w:val="center"/>
              <w:rPr>
                <w:lang w:val="es-ES"/>
              </w:rPr>
            </w:pPr>
          </w:p>
        </w:tc>
      </w:tr>
      <w:tr w:rsidR="00106B71" w:rsidRPr="00106B71" w14:paraId="6517E5CE" w14:textId="77777777" w:rsidTr="00106B71">
        <w:trPr>
          <w:trHeight w:val="360"/>
          <w:jc w:val="center"/>
        </w:trPr>
        <w:tc>
          <w:tcPr>
            <w:tcW w:w="3969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BB626CC" w14:textId="0707A9C3" w:rsidR="00106B71" w:rsidRPr="00AD51A8" w:rsidRDefault="00106B71">
            <w:pPr>
              <w:rPr>
                <w:lang w:val="es-ES"/>
              </w:rPr>
            </w:pPr>
            <w:r w:rsidRPr="00AD51A8">
              <w:rPr>
                <w:lang w:val="es-ES"/>
              </w:rPr>
              <w:t>Crear plantilla para la memoria</w:t>
            </w:r>
          </w:p>
        </w:tc>
        <w:tc>
          <w:tcPr>
            <w:tcW w:w="35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FDC5C13" w14:textId="77777777" w:rsidR="00106B71" w:rsidRDefault="00106B71" w:rsidP="00106B71">
            <w:pPr>
              <w:jc w:val="center"/>
              <w:rPr>
                <w:lang w:val="es-ES"/>
              </w:rPr>
            </w:pPr>
          </w:p>
        </w:tc>
        <w:tc>
          <w:tcPr>
            <w:tcW w:w="10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5FB1A54" w14:textId="1F71126B" w:rsidR="00106B71" w:rsidRDefault="00106B71" w:rsidP="00106B71">
            <w:pPr>
              <w:jc w:val="center"/>
              <w:rPr>
                <w:lang w:val="es-ES"/>
              </w:rPr>
            </w:pPr>
          </w:p>
        </w:tc>
        <w:tc>
          <w:tcPr>
            <w:tcW w:w="132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D2DE785" w14:textId="77777777" w:rsidR="00106B71" w:rsidRDefault="00106B71" w:rsidP="00106B71">
            <w:pPr>
              <w:jc w:val="center"/>
              <w:rPr>
                <w:lang w:val="es-ES"/>
              </w:rPr>
            </w:pPr>
          </w:p>
        </w:tc>
      </w:tr>
      <w:tr w:rsidR="00106B71" w:rsidRPr="00AD51A8" w14:paraId="78A63716" w14:textId="77777777" w:rsidTr="00106B71">
        <w:trPr>
          <w:trHeight w:val="360"/>
          <w:jc w:val="center"/>
        </w:trPr>
        <w:tc>
          <w:tcPr>
            <w:tcW w:w="3969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DD4131" w14:textId="53C9ABB3" w:rsidR="00106B71" w:rsidRPr="00AD51A8" w:rsidRDefault="00106B71">
            <w:pPr>
              <w:rPr>
                <w:lang w:val="es-ES"/>
              </w:rPr>
            </w:pPr>
            <w:r w:rsidRPr="00AD51A8">
              <w:rPr>
                <w:lang w:val="es-ES"/>
              </w:rPr>
              <w:t>Requisitos de cliente potencial</w:t>
            </w:r>
          </w:p>
        </w:tc>
        <w:tc>
          <w:tcPr>
            <w:tcW w:w="35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EE2720B" w14:textId="77777777" w:rsidR="00106B71" w:rsidRDefault="00106B71" w:rsidP="00106B71">
            <w:pPr>
              <w:jc w:val="center"/>
              <w:rPr>
                <w:lang w:val="es-ES"/>
              </w:rPr>
            </w:pPr>
          </w:p>
        </w:tc>
        <w:tc>
          <w:tcPr>
            <w:tcW w:w="10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1AAF8B" w14:textId="53C53080" w:rsidR="00106B71" w:rsidRDefault="00106B71" w:rsidP="00106B71">
            <w:pPr>
              <w:jc w:val="center"/>
              <w:rPr>
                <w:lang w:val="es-ES"/>
              </w:rPr>
            </w:pPr>
          </w:p>
        </w:tc>
        <w:tc>
          <w:tcPr>
            <w:tcW w:w="132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DCD50EB" w14:textId="77777777" w:rsidR="00106B71" w:rsidRDefault="00106B71" w:rsidP="00106B71">
            <w:pPr>
              <w:jc w:val="center"/>
              <w:rPr>
                <w:lang w:val="es-ES"/>
              </w:rPr>
            </w:pPr>
          </w:p>
        </w:tc>
      </w:tr>
      <w:tr w:rsidR="00106B71" w:rsidRPr="00AD51A8" w14:paraId="7E31F511" w14:textId="77777777" w:rsidTr="00106B71">
        <w:trPr>
          <w:trHeight w:val="115"/>
          <w:jc w:val="center"/>
        </w:trPr>
        <w:tc>
          <w:tcPr>
            <w:tcW w:w="1134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454B855E" w14:textId="77777777" w:rsidR="00106B71" w:rsidRPr="002D7965" w:rsidRDefault="00106B71">
            <w:pPr>
              <w:rPr>
                <w:lang w:val="es-ES"/>
              </w:rPr>
            </w:pPr>
          </w:p>
        </w:tc>
        <w:tc>
          <w:tcPr>
            <w:tcW w:w="8757" w:type="dxa"/>
            <w:gridSpan w:val="11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6357F5" w14:textId="603DFE24" w:rsidR="00106B71" w:rsidRPr="002D7965" w:rsidRDefault="00106B71">
            <w:pPr>
              <w:rPr>
                <w:lang w:val="es-ES"/>
              </w:rPr>
            </w:pPr>
          </w:p>
        </w:tc>
        <w:bookmarkEnd w:id="2"/>
      </w:tr>
    </w:tbl>
    <w:p w14:paraId="27A22C91" w14:textId="77777777" w:rsidR="00BB751B" w:rsidRPr="001245E1" w:rsidRDefault="00BB751B">
      <w:pPr>
        <w:rPr>
          <w:lang w:val="es-ES"/>
        </w:rPr>
      </w:pPr>
    </w:p>
    <w:tbl>
      <w:tblPr>
        <w:tblW w:w="9923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6521"/>
        <w:gridCol w:w="1769"/>
        <w:gridCol w:w="1633"/>
      </w:tblGrid>
      <w:tr w:rsidR="00BB751B" w:rsidRPr="002D7965" w14:paraId="413A5A83" w14:textId="77777777" w:rsidTr="00106B71">
        <w:trPr>
          <w:trHeight w:val="360"/>
          <w:jc w:val="center"/>
        </w:trPr>
        <w:tc>
          <w:tcPr>
            <w:tcW w:w="9923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3947432" w14:textId="4540FA2D" w:rsidR="00BB751B" w:rsidRPr="002D7965" w:rsidRDefault="00BB751B" w:rsidP="000E4E06">
            <w:pPr>
              <w:pStyle w:val="Ttulo2"/>
              <w:rPr>
                <w:lang w:val="es-ES"/>
              </w:rPr>
            </w:pPr>
            <w:r>
              <w:rPr>
                <w:lang w:val="es-ES"/>
              </w:rPr>
              <w:t>ACUERDO</w:t>
            </w:r>
          </w:p>
        </w:tc>
      </w:tr>
      <w:tr w:rsidR="00BB751B" w:rsidRPr="00106B71" w14:paraId="4C045CE6" w14:textId="77777777" w:rsidTr="00106B71">
        <w:trPr>
          <w:trHeight w:val="758"/>
          <w:jc w:val="center"/>
        </w:trPr>
        <w:tc>
          <w:tcPr>
            <w:tcW w:w="9923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7D40658" w14:textId="1F2FBF2E" w:rsidR="00707727" w:rsidRPr="002D7965" w:rsidRDefault="00AD51A8" w:rsidP="00EA047D">
            <w:pPr>
              <w:rPr>
                <w:lang w:val="es-ES"/>
              </w:rPr>
            </w:pPr>
            <w:r>
              <w:rPr>
                <w:lang w:val="es-ES"/>
              </w:rPr>
              <w:t>Para la constancia de la reunión, queda firmado el siguiente acuerdo.</w:t>
            </w:r>
          </w:p>
        </w:tc>
      </w:tr>
      <w:tr w:rsidR="00BB751B" w:rsidRPr="002D7965" w14:paraId="7C9A9758" w14:textId="77777777" w:rsidTr="00106B71">
        <w:trPr>
          <w:trHeight w:val="360"/>
          <w:jc w:val="center"/>
        </w:trPr>
        <w:tc>
          <w:tcPr>
            <w:tcW w:w="6521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E6CB1DA" w14:textId="655C6128" w:rsidR="00BB751B" w:rsidRPr="002D7965" w:rsidRDefault="00707727" w:rsidP="000E4E06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76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AEFF148" w14:textId="51820C81" w:rsidR="00BB751B" w:rsidRPr="002D7965" w:rsidRDefault="00707727" w:rsidP="000E4E06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FIRMA</w:t>
            </w:r>
          </w:p>
        </w:tc>
        <w:tc>
          <w:tcPr>
            <w:tcW w:w="163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081F03" w14:textId="65C64493" w:rsidR="00BB751B" w:rsidRPr="002D7965" w:rsidRDefault="00707727" w:rsidP="000E4E06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</w:tr>
      <w:tr w:rsidR="00BB751B" w:rsidRPr="002D7965" w14:paraId="4DA6456C" w14:textId="77777777" w:rsidTr="00106B71">
        <w:trPr>
          <w:trHeight w:val="360"/>
          <w:jc w:val="center"/>
        </w:trPr>
        <w:tc>
          <w:tcPr>
            <w:tcW w:w="65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1AD0254" w14:textId="525EC5B1" w:rsidR="00BB751B" w:rsidRPr="002D7965" w:rsidRDefault="00707727" w:rsidP="000E4E06">
            <w:pPr>
              <w:rPr>
                <w:lang w:val="es-ES"/>
              </w:rPr>
            </w:pPr>
            <w:r>
              <w:rPr>
                <w:lang w:val="es-ES"/>
              </w:rPr>
              <w:t>ÁLVARO DE LA FLOR BONILLA</w:t>
            </w:r>
          </w:p>
        </w:tc>
        <w:tc>
          <w:tcPr>
            <w:tcW w:w="17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3F37FD" w14:textId="14BD6A77" w:rsidR="00BB751B" w:rsidRPr="002D7965" w:rsidRDefault="00707727" w:rsidP="000E4E06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1AA1F63" wp14:editId="5967D130">
                  <wp:extent cx="866775" cy="528919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rm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851" cy="544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553DF32" w14:textId="7CC0F538" w:rsidR="00BB751B" w:rsidRPr="002D7965" w:rsidRDefault="00AD51A8" w:rsidP="00AD51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632968">
              <w:rPr>
                <w:lang w:val="es-ES"/>
              </w:rPr>
              <w:t>6</w:t>
            </w:r>
            <w:r>
              <w:rPr>
                <w:lang w:val="es-ES"/>
              </w:rPr>
              <w:t>/02/2020</w:t>
            </w:r>
          </w:p>
        </w:tc>
      </w:tr>
      <w:tr w:rsidR="00BB751B" w:rsidRPr="002D7965" w14:paraId="77729730" w14:textId="77777777" w:rsidTr="00106B71">
        <w:trPr>
          <w:trHeight w:val="1094"/>
          <w:jc w:val="center"/>
        </w:trPr>
        <w:tc>
          <w:tcPr>
            <w:tcW w:w="65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EC22C47" w14:textId="6DF79FFF" w:rsidR="00BB751B" w:rsidRPr="002D7965" w:rsidRDefault="00707727" w:rsidP="000E4E06">
            <w:pPr>
              <w:rPr>
                <w:lang w:val="es-ES"/>
              </w:rPr>
            </w:pPr>
            <w:r>
              <w:rPr>
                <w:lang w:val="es-ES"/>
              </w:rPr>
              <w:t>JOSÉ ANTONIO PAREJO MAESTRE</w:t>
            </w:r>
          </w:p>
        </w:tc>
        <w:tc>
          <w:tcPr>
            <w:tcW w:w="17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A299D25" w14:textId="5AC0B6B8" w:rsidR="00BB751B" w:rsidRPr="002D7965" w:rsidRDefault="00BB751B" w:rsidP="000E4E06">
            <w:pPr>
              <w:rPr>
                <w:lang w:val="es-ES"/>
              </w:rPr>
            </w:pPr>
          </w:p>
        </w:tc>
        <w:tc>
          <w:tcPr>
            <w:tcW w:w="16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97E904D" w14:textId="53768E4A" w:rsidR="00BB751B" w:rsidRPr="002D7965" w:rsidRDefault="00AD51A8" w:rsidP="00106B7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632968">
              <w:rPr>
                <w:lang w:val="es-ES"/>
              </w:rPr>
              <w:t>6</w:t>
            </w:r>
            <w:bookmarkStart w:id="4" w:name="_GoBack"/>
            <w:bookmarkEnd w:id="4"/>
            <w:r>
              <w:rPr>
                <w:lang w:val="es-ES"/>
              </w:rPr>
              <w:t>/02/2020</w:t>
            </w:r>
          </w:p>
        </w:tc>
      </w:tr>
    </w:tbl>
    <w:p w14:paraId="364A49DD" w14:textId="4865CEAF" w:rsidR="00A31E11" w:rsidRPr="00BB751B" w:rsidRDefault="00A31E11" w:rsidP="001245E1">
      <w:pPr>
        <w:rPr>
          <w:lang w:val="en-US"/>
        </w:rPr>
      </w:pPr>
    </w:p>
    <w:sectPr w:rsidR="00A31E11" w:rsidRPr="00BB751B" w:rsidSect="0019452A"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78C1"/>
    <w:multiLevelType w:val="hybridMultilevel"/>
    <w:tmpl w:val="C012E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C75FE"/>
    <w:multiLevelType w:val="hybridMultilevel"/>
    <w:tmpl w:val="C012E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65"/>
    <w:rsid w:val="00106B71"/>
    <w:rsid w:val="001245E1"/>
    <w:rsid w:val="00160F0D"/>
    <w:rsid w:val="0019452A"/>
    <w:rsid w:val="001C304E"/>
    <w:rsid w:val="00220766"/>
    <w:rsid w:val="002D6DF7"/>
    <w:rsid w:val="002D7965"/>
    <w:rsid w:val="00355568"/>
    <w:rsid w:val="00380B01"/>
    <w:rsid w:val="003B3184"/>
    <w:rsid w:val="004256DA"/>
    <w:rsid w:val="00447F76"/>
    <w:rsid w:val="00632968"/>
    <w:rsid w:val="00707727"/>
    <w:rsid w:val="00844762"/>
    <w:rsid w:val="0097627D"/>
    <w:rsid w:val="00A31E11"/>
    <w:rsid w:val="00A42F03"/>
    <w:rsid w:val="00AA4A3E"/>
    <w:rsid w:val="00AD51A8"/>
    <w:rsid w:val="00B85AE3"/>
    <w:rsid w:val="00BB751B"/>
    <w:rsid w:val="00BC34AE"/>
    <w:rsid w:val="00C9510F"/>
    <w:rsid w:val="00D97C1E"/>
    <w:rsid w:val="00DE12FF"/>
    <w:rsid w:val="00E3711E"/>
    <w:rsid w:val="00EA047D"/>
    <w:rsid w:val="00F62E81"/>
    <w:rsid w:val="00FC2262"/>
    <w:rsid w:val="00FD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B7EE53"/>
  <w15:docId w15:val="{6168A2C9-7C39-494C-813B-4C1BFE0E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eastAsia="en-US" w:bidi="ne-IN"/>
    </w:rPr>
  </w:style>
  <w:style w:type="paragraph" w:styleId="Ttulo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link w:val="Ttulo2Car"/>
    <w:qFormat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link w:val="Ttulo5Car"/>
    <w:qFormat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cs="Times New Roman"/>
    </w:rPr>
  </w:style>
  <w:style w:type="paragraph" w:customStyle="1" w:styleId="Encabezadoenmaysculas">
    <w:name w:val="Encabezado en mayúsculas"/>
    <w:basedOn w:val="Normal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B751B"/>
    <w:pPr>
      <w:ind w:left="720"/>
      <w:contextualSpacing/>
    </w:pPr>
    <w:rPr>
      <w:szCs w:val="14"/>
    </w:rPr>
  </w:style>
  <w:style w:type="character" w:customStyle="1" w:styleId="Ttulo2Car">
    <w:name w:val="Título 2 Car"/>
    <w:basedOn w:val="Fuentedeprrafopredeter"/>
    <w:link w:val="Ttulo2"/>
    <w:rsid w:val="00BB751B"/>
    <w:rPr>
      <w:rFonts w:ascii="Tahoma" w:hAnsi="Tahoma" w:cs="Tahoma"/>
      <w:spacing w:val="4"/>
      <w:sz w:val="24"/>
      <w:szCs w:val="24"/>
      <w:lang w:val="en-GB" w:eastAsia="en-US" w:bidi="ne-IN"/>
    </w:rPr>
  </w:style>
  <w:style w:type="character" w:customStyle="1" w:styleId="Ttulo4Car">
    <w:name w:val="Título 4 Car"/>
    <w:basedOn w:val="Fuentedeprrafopredeter"/>
    <w:link w:val="Ttulo4"/>
    <w:rsid w:val="00BB751B"/>
    <w:rPr>
      <w:rFonts w:ascii="Tahoma" w:hAnsi="Tahoma" w:cs="Tahoma"/>
      <w:caps/>
      <w:spacing w:val="4"/>
      <w:sz w:val="16"/>
      <w:szCs w:val="16"/>
      <w:lang w:val="en-GB" w:eastAsia="en-US" w:bidi="ne-IN"/>
    </w:rPr>
  </w:style>
  <w:style w:type="character" w:customStyle="1" w:styleId="Ttulo5Car">
    <w:name w:val="Título 5 Car"/>
    <w:basedOn w:val="Fuentedeprrafopredeter"/>
    <w:link w:val="Ttulo5"/>
    <w:rsid w:val="00BB751B"/>
    <w:rPr>
      <w:rFonts w:ascii="Tahoma" w:hAnsi="Tahoma" w:cs="Tahoma"/>
      <w:caps/>
      <w:spacing w:val="4"/>
      <w:sz w:val="16"/>
      <w:szCs w:val="16"/>
      <w:lang w:val="en-GB" w:eastAsia="en-US" w:bidi="n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\AppData\Roaming\Microsoft\Templates\Actas%20de%20la%20reuni&#243;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DDC6D49-B511-4D27-BBAD-2C282F7AD5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Actas de la reunión.dotx</Template>
  <TotalTime>9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Título de la reunión</vt:lpstr>
    </vt:vector>
  </TitlesOfParts>
  <Manager/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Vázquez Zambrano</dc:creator>
  <cp:keywords/>
  <dc:description/>
  <cp:lastModifiedBy>Álvaro de la Flor Bonilla</cp:lastModifiedBy>
  <cp:revision>4</cp:revision>
  <cp:lastPrinted>2020-02-26T08:38:00Z</cp:lastPrinted>
  <dcterms:created xsi:type="dcterms:W3CDTF">2020-02-25T23:04:00Z</dcterms:created>
  <dcterms:modified xsi:type="dcterms:W3CDTF">2020-02-26T08:40:00Z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TC010184113082</vt:lpwstr>
  </property>
</Properties>
</file>