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915"/>
        <w:gridCol w:w="141"/>
        <w:gridCol w:w="2155"/>
        <w:gridCol w:w="956"/>
        <w:gridCol w:w="1028"/>
        <w:gridCol w:w="1458"/>
        <w:gridCol w:w="1354"/>
      </w:tblGrid>
      <w:tr w:rsidR="0019452A" w:rsidRPr="00FC2262" w14:paraId="6BA9ECF5" w14:textId="77777777" w:rsidTr="00844762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77777777" w:rsidR="0019452A" w:rsidRPr="002D7965" w:rsidRDefault="00B85AE3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Reunión </w:t>
            </w:r>
            <w:r w:rsidR="00BC34AE">
              <w:rPr>
                <w:lang w:val="es-ES"/>
              </w:rPr>
              <w:t xml:space="preserve">de </w:t>
            </w:r>
            <w:proofErr w:type="spellStart"/>
            <w:r w:rsidR="00BC34AE">
              <w:rPr>
                <w:lang w:val="es-ES"/>
              </w:rPr>
              <w:t>Planing</w:t>
            </w:r>
            <w:proofErr w:type="spellEnd"/>
            <w:r w:rsidR="00BC34AE">
              <w:rPr>
                <w:lang w:val="es-ES"/>
              </w:rPr>
              <w:t xml:space="preserve"> </w:t>
            </w:r>
            <w:proofErr w:type="gramStart"/>
            <w:r w:rsidR="00BC34AE">
              <w:rPr>
                <w:lang w:val="es-ES"/>
              </w:rPr>
              <w:t>Meeting</w:t>
            </w:r>
            <w:proofErr w:type="gramEnd"/>
          </w:p>
        </w:tc>
      </w:tr>
      <w:tr w:rsidR="002D7965" w:rsidRPr="00FC2262" w14:paraId="7F7092C3" w14:textId="77777777" w:rsidTr="00844762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66B60F6D" w:rsidR="0019452A" w:rsidRPr="002D7965" w:rsidRDefault="00BB751B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</w:t>
            </w:r>
            <w:r w:rsidR="00355568">
              <w:rPr>
                <w:b/>
                <w:lang w:val="es-ES"/>
              </w:rPr>
              <w:t>/</w:t>
            </w:r>
            <w:r w:rsidR="00BC34AE">
              <w:rPr>
                <w:b/>
                <w:lang w:val="es-ES"/>
              </w:rPr>
              <w:t>02</w:t>
            </w:r>
            <w:r w:rsidR="00AA4A3E">
              <w:rPr>
                <w:b/>
                <w:lang w:val="es-ES"/>
              </w:rPr>
              <w:t>/20</w:t>
            </w:r>
            <w:r>
              <w:rPr>
                <w:b/>
                <w:lang w:val="es-ES"/>
              </w:rPr>
              <w:t>20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2D035361" w:rsidR="0019452A" w:rsidRPr="002D7965" w:rsidRDefault="00160F0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  <w:r w:rsidR="00355568">
              <w:rPr>
                <w:b/>
                <w:lang w:val="es-ES"/>
              </w:rPr>
              <w:t xml:space="preserve"> </w:t>
            </w:r>
            <w:r w:rsidR="00BB751B">
              <w:rPr>
                <w:b/>
                <w:lang w:val="es-ES"/>
              </w:rPr>
              <w:t>11</w:t>
            </w:r>
            <w:r w:rsidR="00355568">
              <w:rPr>
                <w:b/>
                <w:lang w:val="es-ES"/>
              </w:rPr>
              <w:t>:</w:t>
            </w:r>
            <w:r w:rsidR="00BB751B">
              <w:rPr>
                <w:b/>
                <w:lang w:val="es-ES"/>
              </w:rPr>
              <w:t>2</w:t>
            </w:r>
            <w:r w:rsidR="00BC34AE">
              <w:rPr>
                <w:b/>
                <w:lang w:val="es-ES"/>
              </w:rPr>
              <w:t>0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77777777" w:rsidR="0019452A" w:rsidRPr="002D7965" w:rsidRDefault="0019452A">
            <w:pPr>
              <w:pStyle w:val="Ttulo5"/>
              <w:rPr>
                <w:b/>
                <w:lang w:val="es-ES"/>
              </w:rPr>
            </w:pPr>
          </w:p>
        </w:tc>
      </w:tr>
      <w:tr w:rsidR="0019452A" w:rsidRPr="00FC2262" w14:paraId="54CBC867" w14:textId="77777777" w:rsidTr="00844762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B751B" w14:paraId="35080D40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09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213B3D4D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C2262" w14:paraId="6E4DA69C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7D02F51B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9452A" w:rsidRPr="00BB751B" w14:paraId="18B30B21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9452A" w:rsidRPr="002D7965" w:rsidRDefault="0035556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754CAF9F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</w:t>
            </w:r>
            <w:r w:rsidR="001245E1">
              <w:rPr>
                <w:lang w:val="es-ES"/>
              </w:rPr>
              <w:t>, despacho I0.71</w:t>
            </w:r>
          </w:p>
        </w:tc>
      </w:tr>
      <w:tr w:rsidR="0019452A" w:rsidRPr="00BB751B" w14:paraId="43AD9E38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44AE35D4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BB751B" w14:paraId="30A3AC56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74CE7631" w:rsidR="0019452A" w:rsidRPr="00BC34AE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19452A" w:rsidRPr="00BB751B" w14:paraId="208E0573" w14:textId="77777777" w:rsidTr="00844762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B751B" w14:paraId="0C555BC3" w14:textId="77777777" w:rsidTr="00844762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77777777" w:rsidR="0019452A" w:rsidRPr="002D7965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19452A" w:rsidRPr="00BB751B" w14:paraId="7234240D" w14:textId="77777777" w:rsidTr="0084476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1E2644B1" w:rsidR="0019452A" w:rsidRPr="00355568" w:rsidRDefault="001245E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b/>
                <w:lang w:val="es-ES"/>
              </w:rPr>
              <w:t xml:space="preserve">  </w:t>
            </w:r>
            <w:r w:rsidR="00355568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   </w:t>
            </w:r>
            <w:r w:rsidR="00355568">
              <w:rPr>
                <w:b/>
                <w:lang w:val="es-ES"/>
              </w:rPr>
              <w:t>Minutos</w:t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9452A" w:rsidRPr="002D7965" w:rsidRDefault="0019452A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1956D3DA" w:rsidR="0019452A" w:rsidRPr="00355568" w:rsidRDefault="00BB751B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9452A" w:rsidRPr="00355568" w14:paraId="587210C6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637C586C" w14:textId="77777777" w:rsidTr="00844762">
        <w:trPr>
          <w:trHeight w:val="758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FA6834" w14:textId="64D49F90" w:rsidR="00EA047D" w:rsidRPr="00BB751B" w:rsidRDefault="00EA047D" w:rsidP="00BB751B">
            <w:pPr>
              <w:rPr>
                <w:lang w:val="es-ES"/>
              </w:rPr>
            </w:pPr>
            <w:bookmarkStart w:id="4" w:name="_GoBack"/>
            <w:bookmarkEnd w:id="4"/>
          </w:p>
        </w:tc>
      </w:tr>
      <w:tr w:rsidR="0019452A" w:rsidRPr="00355568" w14:paraId="60E58C4D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Conclusion"/>
            <w:r w:rsidRPr="002D7965">
              <w:rPr>
                <w:lang w:val="es-ES"/>
              </w:rPr>
              <w:t>Conclusiones</w:t>
            </w:r>
            <w:bookmarkEnd w:id="5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153F1E7C" w14:textId="77777777" w:rsidTr="001245E1">
        <w:trPr>
          <w:trHeight w:val="1619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1CB5223B" w:rsidR="00355568" w:rsidRPr="002D7965" w:rsidRDefault="00355568">
            <w:pPr>
              <w:rPr>
                <w:lang w:val="es-ES"/>
              </w:rPr>
            </w:pPr>
          </w:p>
        </w:tc>
      </w:tr>
      <w:tr w:rsidR="0019452A" w:rsidRPr="00FC2262" w14:paraId="0809FF27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3CB36AE1" w:rsidR="0019452A" w:rsidRPr="002D7965" w:rsidRDefault="001245E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actividades por realizar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6" w:name="MinutePersonResponsible"/>
            <w:r w:rsidRPr="002D7965">
              <w:rPr>
                <w:lang w:val="es-ES"/>
              </w:rPr>
              <w:t>Responsable</w:t>
            </w:r>
            <w:bookmarkEnd w:id="6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7" w:name="MinuteDeadline"/>
            <w:r w:rsidRPr="002D7965">
              <w:rPr>
                <w:lang w:val="es-ES"/>
              </w:rPr>
              <w:t>Plazo</w:t>
            </w:r>
            <w:bookmarkEnd w:id="7"/>
          </w:p>
        </w:tc>
      </w:tr>
      <w:tr w:rsidR="0019452A" w:rsidRPr="00355568" w14:paraId="2B5C8C53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5F80A206"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47E962D0" w:rsidR="0019452A" w:rsidRPr="002D7965" w:rsidRDefault="0019452A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36BE91BA" w:rsidR="0019452A" w:rsidRPr="002D7965" w:rsidRDefault="0019452A">
            <w:pPr>
              <w:rPr>
                <w:lang w:val="es-ES"/>
              </w:rPr>
            </w:pPr>
          </w:p>
        </w:tc>
      </w:tr>
      <w:tr w:rsidR="001245E1" w:rsidRPr="001245E1" w14:paraId="7CBD88E9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05555C32" w:rsidR="001245E1" w:rsidRDefault="001245E1">
            <w:pPr>
              <w:rPr>
                <w:lang w:val="es-ES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30D56375" w:rsidR="001245E1" w:rsidRDefault="001245E1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4CCB80C" w14:textId="56AC7370" w:rsidR="001245E1" w:rsidRDefault="001245E1">
            <w:pPr>
              <w:rPr>
                <w:lang w:val="es-ES"/>
              </w:rPr>
            </w:pPr>
          </w:p>
        </w:tc>
      </w:tr>
      <w:tr w:rsidR="0019452A" w:rsidRPr="001245E1" w14:paraId="7E31F511" w14:textId="77777777" w:rsidTr="00844762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77777777" w:rsidR="0019452A" w:rsidRPr="002D7965" w:rsidRDefault="0019452A">
            <w:pPr>
              <w:rPr>
                <w:lang w:val="es-ES"/>
              </w:rPr>
            </w:pPr>
          </w:p>
        </w:tc>
        <w:bookmarkEnd w:id="2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237"/>
        <w:gridCol w:w="1769"/>
        <w:gridCol w:w="1354"/>
      </w:tblGrid>
      <w:tr w:rsidR="00BB751B" w:rsidRPr="002D7965" w14:paraId="413A5A83" w14:textId="77777777" w:rsidTr="000E4E06">
        <w:trPr>
          <w:trHeight w:val="36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2D7965" w14:paraId="4C045CE6" w14:textId="77777777" w:rsidTr="000E4E06">
        <w:trPr>
          <w:trHeight w:val="758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D40658" w14:textId="202499AD" w:rsidR="00707727" w:rsidRPr="002D7965" w:rsidRDefault="00707727" w:rsidP="00EA047D">
            <w:pPr>
              <w:rPr>
                <w:lang w:val="es-ES"/>
              </w:rPr>
            </w:pPr>
          </w:p>
        </w:tc>
      </w:tr>
      <w:tr w:rsidR="00BB751B" w:rsidRPr="002D7965" w14:paraId="7C9A9758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55FF9E3D" w:rsidR="00BB751B" w:rsidRPr="002D7965" w:rsidRDefault="00BB751B" w:rsidP="000E4E06">
            <w:pPr>
              <w:rPr>
                <w:lang w:val="es-ES"/>
              </w:rPr>
            </w:pPr>
          </w:p>
        </w:tc>
      </w:tr>
      <w:tr w:rsidR="00BB751B" w:rsidRPr="002D7965" w14:paraId="77729730" w14:textId="77777777" w:rsidTr="00707727">
        <w:trPr>
          <w:trHeight w:val="1094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4A666E90" w:rsidR="00BB751B" w:rsidRPr="002D7965" w:rsidRDefault="00BB751B" w:rsidP="000E4E06">
            <w:pPr>
              <w:rPr>
                <w:lang w:val="es-ES"/>
              </w:rPr>
            </w:pP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4256DA"/>
    <w:rsid w:val="00447F76"/>
    <w:rsid w:val="00707727"/>
    <w:rsid w:val="00844762"/>
    <w:rsid w:val="0097627D"/>
    <w:rsid w:val="00A31E11"/>
    <w:rsid w:val="00A42F03"/>
    <w:rsid w:val="00AA4A3E"/>
    <w:rsid w:val="00B85AE3"/>
    <w:rsid w:val="00BB751B"/>
    <w:rsid w:val="00BC34AE"/>
    <w:rsid w:val="00C9510F"/>
    <w:rsid w:val="00D97C1E"/>
    <w:rsid w:val="00DE12FF"/>
    <w:rsid w:val="00E3711E"/>
    <w:rsid w:val="00EA047D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1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2</cp:revision>
  <cp:lastPrinted>2020-02-14T08:18:00Z</cp:lastPrinted>
  <dcterms:created xsi:type="dcterms:W3CDTF">2020-02-14T08:19:00Z</dcterms:created>
  <dcterms:modified xsi:type="dcterms:W3CDTF">2020-02-14T08:19:00Z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